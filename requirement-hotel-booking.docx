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D2" w:rsidRPr="00EA1BA9" w:rsidRDefault="001B01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A1BA9">
        <w:rPr>
          <w:rFonts w:ascii="Times New Roman" w:hAnsi="Times New Roman" w:cs="Times New Roman"/>
        </w:rPr>
        <w:t xml:space="preserve">                                                        </w:t>
      </w:r>
      <w:r w:rsidRPr="00EA1BA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Hotel Booking </w:t>
      </w:r>
      <w:r w:rsidR="00EA1BA9" w:rsidRPr="00EA1BA9">
        <w:rPr>
          <w:rFonts w:ascii="Times New Roman" w:hAnsi="Times New Roman" w:cs="Times New Roman"/>
          <w:b/>
          <w:bCs/>
          <w:sz w:val="28"/>
          <w:szCs w:val="28"/>
          <w:u w:val="single"/>
        </w:rPr>
        <w:t>App</w:t>
      </w:r>
    </w:p>
    <w:p w:rsidR="00DB33D2" w:rsidRPr="00EA1BA9" w:rsidRDefault="00DB33D2">
      <w:pPr>
        <w:pStyle w:val="Standard"/>
        <w:rPr>
          <w:rFonts w:ascii="Times New Roman" w:hAnsi="Times New Roman" w:cs="Times New Roman"/>
        </w:rPr>
      </w:pPr>
    </w:p>
    <w:p w:rsidR="00DB33D2" w:rsidRPr="00EA1BA9" w:rsidRDefault="00DB33D2">
      <w:pPr>
        <w:pStyle w:val="Standard"/>
        <w:rPr>
          <w:rFonts w:ascii="Times New Roman" w:hAnsi="Times New Roman" w:cs="Times New Roman"/>
          <w:u w:val="single"/>
        </w:rPr>
      </w:pPr>
    </w:p>
    <w:p w:rsidR="00DB33D2" w:rsidRPr="00683D91" w:rsidRDefault="001B016C">
      <w:pPr>
        <w:pStyle w:val="Standard"/>
        <w:rPr>
          <w:rFonts w:ascii="Times New Roman" w:hAnsi="Times New Roman" w:cs="Times New Roman"/>
          <w:b/>
          <w:bCs/>
        </w:rPr>
      </w:pPr>
      <w:r w:rsidRPr="00683D91">
        <w:rPr>
          <w:rFonts w:ascii="Times New Roman" w:hAnsi="Times New Roman" w:cs="Times New Roman"/>
          <w:b/>
          <w:bCs/>
        </w:rPr>
        <w:t>Analysis:</w:t>
      </w:r>
    </w:p>
    <w:p w:rsidR="00683D91" w:rsidRDefault="00683D91">
      <w:pPr>
        <w:pStyle w:val="Standard"/>
        <w:rPr>
          <w:rFonts w:ascii="Times New Roman" w:hAnsi="Times New Roman" w:cs="Times New Roman"/>
          <w:u w:val="single"/>
        </w:rPr>
      </w:pPr>
    </w:p>
    <w:p w:rsidR="00683D91" w:rsidRDefault="00683D91" w:rsidP="00683D91">
      <w:pPr>
        <w:pStyle w:val="Standard"/>
        <w:ind w:firstLine="709"/>
      </w:pPr>
      <w:r>
        <w:t>Hotel reservation system is an important part in the life of a modern hotel, because it ensures proper work of the hotel, making it efficient and provides the option to book a room online. This system removes most of the paperwork making it an obligatory asset to have for every modern hotel. Analyzes and improves the current reservation system.</w:t>
      </w:r>
    </w:p>
    <w:p w:rsidR="00683D91" w:rsidRDefault="00683D91">
      <w:pPr>
        <w:pStyle w:val="Standard"/>
        <w:rPr>
          <w:rFonts w:ascii="Times New Roman" w:hAnsi="Times New Roman" w:cs="Times New Roman"/>
          <w:u w:val="single"/>
        </w:rPr>
      </w:pPr>
    </w:p>
    <w:p w:rsidR="00683D91" w:rsidRPr="00EA1BA9" w:rsidRDefault="00683D91">
      <w:pPr>
        <w:pStyle w:val="Standard"/>
        <w:rPr>
          <w:rFonts w:ascii="Times New Roman" w:hAnsi="Times New Roman" w:cs="Times New Roman"/>
          <w:u w:val="single"/>
        </w:rPr>
      </w:pPr>
    </w:p>
    <w:p w:rsidR="00DB33D2" w:rsidRPr="00683D91" w:rsidRDefault="001B016C">
      <w:pPr>
        <w:pStyle w:val="Standard"/>
        <w:rPr>
          <w:rFonts w:ascii="Times New Roman" w:hAnsi="Times New Roman" w:cs="Times New Roman"/>
        </w:rPr>
      </w:pPr>
      <w:r w:rsidRPr="00683D91">
        <w:rPr>
          <w:rFonts w:ascii="Times New Roman" w:hAnsi="Times New Roman" w:cs="Times New Roman"/>
          <w:b/>
          <w:bCs/>
        </w:rPr>
        <w:t>Objective:</w:t>
      </w:r>
    </w:p>
    <w:p w:rsidR="00DB33D2" w:rsidRPr="00EA1BA9" w:rsidRDefault="001B016C">
      <w:pPr>
        <w:pStyle w:val="Standard"/>
        <w:rPr>
          <w:rFonts w:ascii="Times New Roman" w:hAnsi="Times New Roman" w:cs="Times New Roman"/>
        </w:rPr>
      </w:pPr>
      <w:r w:rsidRPr="00EA1BA9">
        <w:rPr>
          <w:rFonts w:ascii="Times New Roman" w:hAnsi="Times New Roman" w:cs="Times New Roman"/>
        </w:rPr>
        <w:t xml:space="preserve">  </w:t>
      </w:r>
    </w:p>
    <w:p w:rsidR="00DB33D2" w:rsidRPr="00EA1BA9" w:rsidRDefault="001B016C">
      <w:pPr>
        <w:pStyle w:val="Standard"/>
        <w:rPr>
          <w:rFonts w:ascii="Times New Roman" w:hAnsi="Times New Roman" w:cs="Times New Roman"/>
        </w:rPr>
      </w:pPr>
      <w:r w:rsidRPr="00EA1BA9">
        <w:rPr>
          <w:rFonts w:ascii="Times New Roman" w:hAnsi="Times New Roman" w:cs="Times New Roman"/>
        </w:rPr>
        <w:t>Fol</w:t>
      </w:r>
      <w:r w:rsidRPr="00EA1BA9">
        <w:rPr>
          <w:rFonts w:ascii="Times New Roman" w:hAnsi="Times New Roman" w:cs="Times New Roman"/>
        </w:rPr>
        <w:t xml:space="preserve">lowing are the objectives of the hotel </w:t>
      </w:r>
      <w:r w:rsidR="00683D91" w:rsidRPr="00EA1BA9">
        <w:rPr>
          <w:rFonts w:ascii="Times New Roman" w:hAnsi="Times New Roman" w:cs="Times New Roman"/>
        </w:rPr>
        <w:t>booking app</w:t>
      </w:r>
      <w:r w:rsidRPr="00EA1BA9">
        <w:rPr>
          <w:rFonts w:ascii="Times New Roman" w:hAnsi="Times New Roman" w:cs="Times New Roman"/>
        </w:rPr>
        <w:t>:</w:t>
      </w:r>
    </w:p>
    <w:p w:rsidR="00DB33D2" w:rsidRPr="00683D91" w:rsidRDefault="005E5348" w:rsidP="005E5348">
      <w:pPr>
        <w:pStyle w:val="Standard"/>
        <w:tabs>
          <w:tab w:val="left" w:pos="43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83D91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To provide a platform to manage on-desk and online bookings.</w:t>
      </w:r>
    </w:p>
    <w:p w:rsidR="00683D91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To display organized information of hotel, prices and pictures.</w:t>
      </w:r>
    </w:p>
    <w:p w:rsidR="00683D91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To add multiple hotels/rooms to the system.</w:t>
      </w:r>
    </w:p>
    <w:p w:rsidR="00683D91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To change prices of hotel rooms when needed.</w:t>
      </w:r>
    </w:p>
    <w:p w:rsidR="00683D91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View of availability of rooms in real time.</w:t>
      </w:r>
    </w:p>
    <w:p w:rsidR="00683D91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Store customer information which can be accessed anytime.</w:t>
      </w:r>
    </w:p>
    <w:p w:rsidR="00DB33D2" w:rsidRPr="00683D91" w:rsidRDefault="00683D91" w:rsidP="00683D91">
      <w:pPr>
        <w:numPr>
          <w:ilvl w:val="0"/>
          <w:numId w:val="4"/>
        </w:numPr>
        <w:suppressAutoHyphens w:val="0"/>
        <w:autoSpaceDN/>
        <w:ind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  <w:r w:rsidRPr="00683D91">
        <w:rPr>
          <w:rFonts w:ascii="Times New Roman" w:eastAsia="Times New Roman" w:hAnsi="Times New Roman" w:cs="Times New Roman"/>
          <w:kern w:val="0"/>
          <w:lang w:val="en-IN" w:eastAsia="en-IN" w:bidi="kn-IN"/>
        </w:rPr>
        <w:t>A user-friendly interface for customers for the easy booking process.</w:t>
      </w:r>
    </w:p>
    <w:p w:rsidR="00683D91" w:rsidRPr="00683D91" w:rsidRDefault="00683D91" w:rsidP="00683D91">
      <w:pPr>
        <w:suppressAutoHyphens w:val="0"/>
        <w:autoSpaceDN/>
        <w:ind w:left="720" w:right="480"/>
        <w:textAlignment w:val="auto"/>
        <w:rPr>
          <w:rFonts w:ascii="Times New Roman" w:eastAsia="Times New Roman" w:hAnsi="Times New Roman" w:cs="Times New Roman"/>
          <w:kern w:val="0"/>
          <w:lang w:val="en-IN" w:eastAsia="en-IN" w:bidi="kn-IN"/>
        </w:rPr>
      </w:pPr>
    </w:p>
    <w:p w:rsidR="00DB33D2" w:rsidRPr="00EA1BA9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DB33D2" w:rsidRDefault="001B016C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EA1BA9">
        <w:rPr>
          <w:rFonts w:ascii="Times New Roman" w:hAnsi="Times New Roman" w:cs="Times New Roman"/>
          <w:b/>
          <w:bCs/>
          <w:u w:val="single"/>
        </w:rPr>
        <w:t>Functional Requi</w:t>
      </w:r>
      <w:r w:rsidRPr="00EA1BA9">
        <w:rPr>
          <w:rFonts w:ascii="Times New Roman" w:hAnsi="Times New Roman" w:cs="Times New Roman"/>
          <w:b/>
          <w:bCs/>
          <w:u w:val="single"/>
        </w:rPr>
        <w:t>rements:</w:t>
      </w:r>
    </w:p>
    <w:p w:rsidR="00683D91" w:rsidRPr="00EA1BA9" w:rsidRDefault="00683D91">
      <w:pPr>
        <w:pStyle w:val="Standard"/>
        <w:rPr>
          <w:rFonts w:ascii="Times New Roman" w:hAnsi="Times New Roman" w:cs="Times New Roman"/>
        </w:rPr>
      </w:pPr>
    </w:p>
    <w:p w:rsidR="00DB33D2" w:rsidRPr="00EA1BA9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DB33D2" w:rsidRPr="00EA1BA9" w:rsidRDefault="001B016C">
      <w:pPr>
        <w:pStyle w:val="Standard"/>
        <w:rPr>
          <w:rFonts w:ascii="Times New Roman" w:hAnsi="Times New Roman" w:cs="Times New Roman"/>
        </w:rPr>
      </w:pPr>
      <w:r w:rsidRPr="00EA1BA9">
        <w:rPr>
          <w:rFonts w:ascii="Times New Roman" w:hAnsi="Times New Roman" w:cs="Times New Roman"/>
          <w:b/>
          <w:bCs/>
        </w:rPr>
        <w:t>Common:</w:t>
      </w:r>
    </w:p>
    <w:p w:rsidR="00DB33D2" w:rsidRPr="00EA1BA9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  <w:bookmarkStart w:id="0" w:name="docs-internal-guid-528b341d-7fff-d8bf-6d"/>
      <w:bookmarkEnd w:id="0"/>
    </w:p>
    <w:tbl>
      <w:tblPr>
        <w:tblW w:w="9877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1"/>
        <w:gridCol w:w="8816"/>
      </w:tblGrid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Req. Id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Description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EA1BA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application should perform user sign-up and </w:t>
            </w:r>
            <w:r w:rsidR="00EA1BA9">
              <w:rPr>
                <w:rFonts w:ascii="Times New Roman" w:hAnsi="Times New Roman" w:cs="Times New Roman"/>
                <w:color w:val="00000A"/>
              </w:rPr>
              <w:t>Sign-In</w:t>
            </w:r>
            <w:r w:rsidRPr="00EA1BA9">
              <w:rPr>
                <w:rFonts w:ascii="Times New Roman" w:hAnsi="Times New Roman" w:cs="Times New Roman"/>
                <w:color w:val="00000A"/>
              </w:rPr>
              <w:t>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1.1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Existing users should be able to enter their user credentials and log in to the application.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1.2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New users should be enrolled to the </w:t>
            </w:r>
            <w:r w:rsidRPr="00EA1BA9">
              <w:rPr>
                <w:rFonts w:ascii="Times New Roman" w:hAnsi="Times New Roman" w:cs="Times New Roman"/>
                <w:color w:val="00000A"/>
              </w:rPr>
              <w:t>application by obtaining their credentials.</w:t>
            </w:r>
          </w:p>
        </w:tc>
      </w:tr>
    </w:tbl>
    <w:p w:rsidR="00DB33D2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683D91" w:rsidRPr="00EA1BA9" w:rsidRDefault="00683D91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DB33D2" w:rsidRPr="00EA1BA9" w:rsidRDefault="001B016C">
      <w:pPr>
        <w:pStyle w:val="Standard"/>
        <w:rPr>
          <w:rFonts w:ascii="Times New Roman" w:hAnsi="Times New Roman" w:cs="Times New Roman"/>
          <w:b/>
          <w:bCs/>
        </w:rPr>
      </w:pPr>
      <w:r w:rsidRPr="00EA1BA9">
        <w:rPr>
          <w:rFonts w:ascii="Times New Roman" w:hAnsi="Times New Roman" w:cs="Times New Roman"/>
          <w:b/>
          <w:bCs/>
        </w:rPr>
        <w:t>Admin:</w:t>
      </w:r>
    </w:p>
    <w:p w:rsidR="00DB33D2" w:rsidRPr="00EA1BA9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  <w:bookmarkStart w:id="1" w:name="docs-internal-guid-55c33d41-7fff-a1d1-29"/>
      <w:bookmarkEnd w:id="1"/>
    </w:p>
    <w:tbl>
      <w:tblPr>
        <w:tblW w:w="9877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1"/>
        <w:gridCol w:w="8816"/>
      </w:tblGrid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Req. Id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Description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2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5E5348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application should facilitate read/write</w:t>
            </w:r>
            <w:r w:rsidR="00EA1BA9">
              <w:rPr>
                <w:rFonts w:ascii="Times New Roman" w:hAnsi="Times New Roman" w:cs="Times New Roman"/>
                <w:color w:val="00000A"/>
              </w:rPr>
              <w:t>, update and delete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</w:t>
            </w:r>
            <w:r w:rsidRPr="00EA1BA9">
              <w:rPr>
                <w:rFonts w:ascii="Times New Roman" w:hAnsi="Times New Roman" w:cs="Times New Roman"/>
                <w:color w:val="00000A"/>
              </w:rPr>
              <w:t>users and merchants.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2.1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EA1BA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Admin 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have the option to bulk upload user and </w:t>
            </w:r>
            <w:r w:rsidR="00A56E7A">
              <w:rPr>
                <w:rFonts w:ascii="Times New Roman" w:hAnsi="Times New Roman" w:cs="Times New Roman"/>
                <w:color w:val="00000A"/>
              </w:rPr>
              <w:t>merchant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accounts.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FR </w:t>
            </w:r>
            <w:r w:rsidRPr="00EA1BA9">
              <w:rPr>
                <w:rFonts w:ascii="Times New Roman" w:hAnsi="Times New Roman" w:cs="Times New Roman"/>
                <w:color w:val="00000A"/>
              </w:rPr>
              <w:t>2.2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EA1BA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Admin </w:t>
            </w:r>
            <w:r w:rsidR="00A56E7A">
              <w:rPr>
                <w:rFonts w:ascii="Times New Roman" w:hAnsi="Times New Roman" w:cs="Times New Roman"/>
                <w:color w:val="00000A"/>
              </w:rPr>
              <w:t xml:space="preserve">can 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have the option to </w:t>
            </w:r>
            <w:r w:rsidR="00A56E7A">
              <w:rPr>
                <w:rFonts w:ascii="Times New Roman" w:hAnsi="Times New Roman" w:cs="Times New Roman"/>
                <w:color w:val="00000A"/>
              </w:rPr>
              <w:t>block, edit/delete user and merchant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accounts.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3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Admin should have a dashboard for offers.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lastRenderedPageBreak/>
              <w:t>FR 3.1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Admin </w:t>
            </w:r>
            <w:r w:rsidR="00A56E7A">
              <w:rPr>
                <w:rFonts w:ascii="Times New Roman" w:hAnsi="Times New Roman" w:cs="Times New Roman"/>
                <w:color w:val="00000A"/>
              </w:rPr>
              <w:t xml:space="preserve">can </w:t>
            </w:r>
            <w:r w:rsidRPr="00EA1BA9">
              <w:rPr>
                <w:rFonts w:ascii="Times New Roman" w:hAnsi="Times New Roman" w:cs="Times New Roman"/>
                <w:color w:val="00000A"/>
              </w:rPr>
              <w:t>have the option to acquire and send offer citations from/to the merchants.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3.2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Admin </w:t>
            </w:r>
            <w:r w:rsidR="00A56E7A">
              <w:rPr>
                <w:rFonts w:ascii="Times New Roman" w:hAnsi="Times New Roman" w:cs="Times New Roman"/>
                <w:color w:val="00000A"/>
              </w:rPr>
              <w:t xml:space="preserve">can </w:t>
            </w:r>
            <w:r w:rsidRPr="00EA1BA9">
              <w:rPr>
                <w:rFonts w:ascii="Times New Roman" w:hAnsi="Times New Roman" w:cs="Times New Roman"/>
                <w:color w:val="00000A"/>
              </w:rPr>
              <w:t>the option to acknowledge or dismiss the offer proposition from merchant.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3.3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Admin </w:t>
            </w:r>
            <w:r w:rsidR="00A56E7A">
              <w:rPr>
                <w:rFonts w:ascii="Times New Roman" w:hAnsi="Times New Roman" w:cs="Times New Roman"/>
                <w:color w:val="00000A"/>
              </w:rPr>
              <w:t>can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have the option to make new offers barring merchant interest.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3.4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Every one of the offers </w:t>
            </w:r>
            <w:r w:rsidR="00A56E7A">
              <w:rPr>
                <w:rFonts w:ascii="Times New Roman" w:hAnsi="Times New Roman" w:cs="Times New Roman"/>
                <w:color w:val="00000A"/>
              </w:rPr>
              <w:t>can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be configurable for a target group and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time frame.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4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admin dashboard should display consolidated user, merchant, and booking details.</w:t>
            </w:r>
          </w:p>
        </w:tc>
      </w:tr>
    </w:tbl>
    <w:p w:rsidR="00DB33D2" w:rsidRPr="00EA1BA9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683D91" w:rsidRPr="00EA1BA9" w:rsidRDefault="00683D91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DB33D2" w:rsidRPr="00A56E7A" w:rsidRDefault="001B016C">
      <w:pPr>
        <w:pStyle w:val="Standard"/>
        <w:rPr>
          <w:rFonts w:ascii="Times New Roman" w:hAnsi="Times New Roman" w:cs="Times New Roman"/>
          <w:b/>
          <w:bCs/>
        </w:rPr>
      </w:pPr>
      <w:r w:rsidRPr="00A56E7A">
        <w:rPr>
          <w:rFonts w:ascii="Times New Roman" w:hAnsi="Times New Roman" w:cs="Times New Roman"/>
          <w:b/>
          <w:bCs/>
        </w:rPr>
        <w:t>Merchant:</w:t>
      </w:r>
    </w:p>
    <w:p w:rsidR="00DB33D2" w:rsidRPr="00EA1BA9" w:rsidRDefault="00DB33D2">
      <w:pPr>
        <w:pStyle w:val="Standard"/>
        <w:rPr>
          <w:rFonts w:ascii="Times New Roman" w:hAnsi="Times New Roman" w:cs="Times New Roman"/>
          <w:b/>
          <w:bCs/>
          <w:u w:val="single"/>
        </w:rPr>
      </w:pPr>
      <w:bookmarkStart w:id="2" w:name="docs-internal-guid-bd604400-7fff-9e98-a1"/>
      <w:bookmarkEnd w:id="2"/>
    </w:p>
    <w:tbl>
      <w:tblPr>
        <w:tblW w:w="9877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1"/>
        <w:gridCol w:w="8816"/>
      </w:tblGrid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Req. Id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Description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5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merchant should be able to create/edit his profile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5.1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merchant </w:t>
            </w:r>
            <w:r w:rsidR="00A56E7A">
              <w:rPr>
                <w:rFonts w:ascii="Times New Roman" w:hAnsi="Times New Roman" w:cs="Times New Roman"/>
                <w:color w:val="00000A"/>
              </w:rPr>
              <w:t>can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have the option to alter </w:t>
            </w:r>
            <w:r w:rsidRPr="00EA1BA9">
              <w:rPr>
                <w:rFonts w:ascii="Times New Roman" w:hAnsi="Times New Roman" w:cs="Times New Roman"/>
                <w:color w:val="00000A"/>
              </w:rPr>
              <w:t>his/her profile details like contact details.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5.2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merchant </w:t>
            </w:r>
            <w:r w:rsidR="00A56E7A">
              <w:rPr>
                <w:rFonts w:ascii="Times New Roman" w:hAnsi="Times New Roman" w:cs="Times New Roman"/>
                <w:color w:val="00000A"/>
              </w:rPr>
              <w:t xml:space="preserve">can </w:t>
            </w:r>
            <w:r w:rsidRPr="00EA1BA9">
              <w:rPr>
                <w:rFonts w:ascii="Times New Roman" w:hAnsi="Times New Roman" w:cs="Times New Roman"/>
                <w:color w:val="00000A"/>
              </w:rPr>
              <w:t>have the option to add, edit and delete establishments.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6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5E5348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merchant </w:t>
            </w:r>
            <w:r w:rsidR="00A56E7A">
              <w:rPr>
                <w:rFonts w:ascii="Times New Roman" w:hAnsi="Times New Roman" w:cs="Times New Roman"/>
                <w:color w:val="00000A"/>
              </w:rPr>
              <w:t>should</w:t>
            </w:r>
            <w:r w:rsidR="005E5348">
              <w:rPr>
                <w:rFonts w:ascii="Times New Roman" w:hAnsi="Times New Roman" w:cs="Times New Roman"/>
                <w:color w:val="00000A"/>
              </w:rPr>
              <w:t xml:space="preserve"> have a dashboard for offers</w:t>
            </w:r>
            <w:r w:rsidR="00A56E7A">
              <w:rPr>
                <w:rFonts w:ascii="Times New Roman" w:hAnsi="Times New Roman" w:cs="Times New Roman"/>
                <w:color w:val="00000A"/>
              </w:rPr>
              <w:t>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6.1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merchant </w:t>
            </w:r>
            <w:r w:rsidR="00A56E7A">
              <w:rPr>
                <w:rFonts w:ascii="Times New Roman" w:hAnsi="Times New Roman" w:cs="Times New Roman"/>
                <w:color w:val="00000A"/>
              </w:rPr>
              <w:t>should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have the option to propose offers to </w:t>
            </w:r>
            <w:r w:rsidRPr="00EA1BA9">
              <w:rPr>
                <w:rFonts w:ascii="Times New Roman" w:hAnsi="Times New Roman" w:cs="Times New Roman"/>
                <w:color w:val="00000A"/>
              </w:rPr>
              <w:t>the admin.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7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merchant </w:t>
            </w:r>
            <w:r w:rsidR="00A56E7A">
              <w:rPr>
                <w:rFonts w:ascii="Times New Roman" w:hAnsi="Times New Roman" w:cs="Times New Roman"/>
                <w:color w:val="00000A"/>
              </w:rPr>
              <w:t>can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have a dashboard for bookings.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7.1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A dashboard showing past and upcoming appointments </w:t>
            </w:r>
            <w:r w:rsidR="00A56E7A">
              <w:rPr>
                <w:rFonts w:ascii="Times New Roman" w:hAnsi="Times New Roman" w:cs="Times New Roman"/>
                <w:color w:val="00000A"/>
              </w:rPr>
              <w:t>can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be accessible.</w:t>
            </w:r>
          </w:p>
        </w:tc>
      </w:tr>
      <w:tr w:rsidR="00A56E7A" w:rsidRPr="00EA1BA9" w:rsidTr="007B629B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A56E7A" w:rsidRPr="00EA1BA9" w:rsidRDefault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FR 8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A56E7A" w:rsidRPr="00EA1BA9" w:rsidRDefault="00A56E7A" w:rsidP="00A56E7A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Merchants </w:t>
            </w:r>
            <w:r w:rsidR="005E5348">
              <w:rPr>
                <w:rFonts w:ascii="Times New Roman" w:hAnsi="Times New Roman" w:cs="Times New Roman"/>
                <w:color w:val="00000A"/>
              </w:rPr>
              <w:t>can complain</w:t>
            </w:r>
            <w:r>
              <w:rPr>
                <w:rFonts w:ascii="Times New Roman" w:hAnsi="Times New Roman" w:cs="Times New Roman"/>
                <w:color w:val="00000A"/>
              </w:rPr>
              <w:t xml:space="preserve"> to admin</w:t>
            </w:r>
            <w:r w:rsidR="007B629B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</w:tr>
    </w:tbl>
    <w:p w:rsidR="00683D91" w:rsidRPr="00EA1BA9" w:rsidRDefault="00683D91">
      <w:pPr>
        <w:pStyle w:val="Textbody"/>
        <w:ind w:left="2"/>
        <w:rPr>
          <w:rFonts w:ascii="Times New Roman" w:hAnsi="Times New Roman" w:cs="Times New Roman"/>
        </w:rPr>
      </w:pPr>
    </w:p>
    <w:p w:rsidR="00DB33D2" w:rsidRPr="00EA1BA9" w:rsidRDefault="001B016C">
      <w:pPr>
        <w:pStyle w:val="Textbody"/>
        <w:spacing w:after="0" w:line="288" w:lineRule="auto"/>
        <w:rPr>
          <w:rFonts w:ascii="Times New Roman" w:hAnsi="Times New Roman" w:cs="Times New Roman"/>
          <w:b/>
          <w:bCs/>
          <w:color w:val="00000A"/>
          <w:u w:val="single"/>
        </w:rPr>
      </w:pPr>
      <w:r w:rsidRPr="00EA1BA9">
        <w:rPr>
          <w:rFonts w:ascii="Times New Roman" w:hAnsi="Times New Roman" w:cs="Times New Roman"/>
          <w:b/>
          <w:bCs/>
          <w:color w:val="00000A"/>
          <w:u w:val="single"/>
        </w:rPr>
        <w:t>User:</w:t>
      </w:r>
    </w:p>
    <w:p w:rsidR="00DB33D2" w:rsidRPr="00EA1BA9" w:rsidRDefault="00DB33D2">
      <w:pPr>
        <w:pStyle w:val="Textbody"/>
        <w:spacing w:after="0"/>
        <w:rPr>
          <w:rFonts w:ascii="Times New Roman" w:hAnsi="Times New Roman" w:cs="Times New Roman"/>
          <w:b/>
          <w:bCs/>
          <w:u w:val="single"/>
        </w:rPr>
      </w:pPr>
    </w:p>
    <w:tbl>
      <w:tblPr>
        <w:tblW w:w="9877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1"/>
        <w:gridCol w:w="8816"/>
      </w:tblGrid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Req. Id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EA1BA9">
              <w:rPr>
                <w:rFonts w:ascii="Times New Roman" w:hAnsi="Times New Roman" w:cs="Times New Roman"/>
                <w:b/>
                <w:color w:val="00000A"/>
              </w:rPr>
              <w:t>Description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8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user dashboard should have past and upcoming bookings.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8.1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7B629B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The user </w:t>
            </w:r>
            <w:r w:rsidR="007B629B">
              <w:rPr>
                <w:rFonts w:ascii="Times New Roman" w:hAnsi="Times New Roman" w:cs="Times New Roman"/>
                <w:color w:val="00000A"/>
              </w:rPr>
              <w:t xml:space="preserve">should 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have the option to review about the </w:t>
            </w:r>
            <w:r w:rsidR="00A56E7A">
              <w:rPr>
                <w:rFonts w:ascii="Times New Roman" w:hAnsi="Times New Roman" w:cs="Times New Roman"/>
                <w:color w:val="00000A"/>
              </w:rPr>
              <w:t>experience.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9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application should provide the facility for users to search for hotels</w:t>
            </w:r>
            <w:r w:rsidR="00A56E7A">
              <w:rPr>
                <w:rFonts w:ascii="Times New Roman" w:hAnsi="Times New Roman" w:cs="Times New Roman"/>
                <w:color w:val="00000A"/>
              </w:rPr>
              <w:t>/home stay</w:t>
            </w:r>
            <w:r w:rsidRPr="00EA1BA9">
              <w:rPr>
                <w:rFonts w:ascii="Times New Roman" w:hAnsi="Times New Roman" w:cs="Times New Roman"/>
                <w:color w:val="00000A"/>
              </w:rPr>
              <w:t>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9.1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7B629B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User can search for </w:t>
            </w:r>
            <w:r w:rsidR="007B629B">
              <w:rPr>
                <w:rFonts w:ascii="Times New Roman" w:hAnsi="Times New Roman" w:cs="Times New Roman"/>
                <w:color w:val="00000A"/>
              </w:rPr>
              <w:t>hotels based on the location, price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and select the date of booking hotels.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9.2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 w:rsidP="00437875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Display the page </w:t>
            </w:r>
            <w:r w:rsidRPr="00EA1BA9">
              <w:rPr>
                <w:rFonts w:ascii="Times New Roman" w:hAnsi="Times New Roman" w:cs="Times New Roman"/>
                <w:color w:val="00000A"/>
              </w:rPr>
              <w:t>with hotels name</w:t>
            </w:r>
            <w:r w:rsidRPr="00EA1BA9">
              <w:rPr>
                <w:rFonts w:ascii="Times New Roman" w:hAnsi="Times New Roman" w:cs="Times New Roman"/>
                <w:color w:val="00000A"/>
              </w:rPr>
              <w:t xml:space="preserve"> and price.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9.3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list should be applicable for filtering based on hotel name and price.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9.4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The sorting feature should also be available for all the displayed details of hotels.</w:t>
            </w:r>
          </w:p>
        </w:tc>
      </w:tr>
      <w:tr w:rsidR="00DB33D2" w:rsidRPr="00EA1BA9" w:rsidTr="00DB33D2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>FR 9.5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DB33D2" w:rsidRPr="00EA1BA9" w:rsidRDefault="001B016C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A1BA9">
              <w:rPr>
                <w:rFonts w:ascii="Times New Roman" w:hAnsi="Times New Roman" w:cs="Times New Roman"/>
                <w:color w:val="00000A"/>
              </w:rPr>
              <w:t xml:space="preserve">Booking page should ask for the </w:t>
            </w:r>
            <w:r w:rsidRPr="00EA1BA9">
              <w:rPr>
                <w:rFonts w:ascii="Times New Roman" w:hAnsi="Times New Roman" w:cs="Times New Roman"/>
                <w:color w:val="00000A"/>
              </w:rPr>
              <w:t>user details to book the hotels.</w:t>
            </w:r>
          </w:p>
        </w:tc>
      </w:tr>
      <w:tr w:rsidR="007B629B" w:rsidRPr="00EA1BA9" w:rsidTr="007B629B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7B629B" w:rsidRPr="00EA1BA9" w:rsidRDefault="007B629B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FR 10</w:t>
            </w:r>
          </w:p>
        </w:tc>
        <w:tc>
          <w:tcPr>
            <w:tcW w:w="8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:rsidR="007B629B" w:rsidRPr="00EA1BA9" w:rsidRDefault="007B629B" w:rsidP="007B629B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Users can complaints based on the issues they have experienced.</w:t>
            </w:r>
          </w:p>
        </w:tc>
      </w:tr>
    </w:tbl>
    <w:p w:rsidR="00DB33D2" w:rsidRPr="00EA1BA9" w:rsidRDefault="00DB33D2">
      <w:pPr>
        <w:pStyle w:val="Standard"/>
        <w:rPr>
          <w:rFonts w:ascii="Times New Roman" w:hAnsi="Times New Roman" w:cs="Times New Roman"/>
        </w:rPr>
      </w:pPr>
    </w:p>
    <w:sectPr w:rsidR="00DB33D2" w:rsidRPr="00EA1BA9" w:rsidSect="00DB33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16C" w:rsidRDefault="001B016C" w:rsidP="00DB33D2">
      <w:r>
        <w:separator/>
      </w:r>
    </w:p>
  </w:endnote>
  <w:endnote w:type="continuationSeparator" w:id="0">
    <w:p w:rsidR="001B016C" w:rsidRDefault="001B016C" w:rsidP="00DB3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16C" w:rsidRDefault="001B016C" w:rsidP="00DB33D2">
      <w:r w:rsidRPr="00DB33D2">
        <w:rPr>
          <w:color w:val="000000"/>
        </w:rPr>
        <w:separator/>
      </w:r>
    </w:p>
  </w:footnote>
  <w:footnote w:type="continuationSeparator" w:id="0">
    <w:p w:rsidR="001B016C" w:rsidRDefault="001B016C" w:rsidP="00DB33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BC1"/>
    <w:multiLevelType w:val="multilevel"/>
    <w:tmpl w:val="BA968D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5A3AE7"/>
    <w:multiLevelType w:val="multilevel"/>
    <w:tmpl w:val="03CCFF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F615207"/>
    <w:multiLevelType w:val="multilevel"/>
    <w:tmpl w:val="3590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5D0B75"/>
    <w:multiLevelType w:val="multilevel"/>
    <w:tmpl w:val="710C32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3D2"/>
    <w:rsid w:val="001B016C"/>
    <w:rsid w:val="00437875"/>
    <w:rsid w:val="005E5348"/>
    <w:rsid w:val="00683D91"/>
    <w:rsid w:val="007B629B"/>
    <w:rsid w:val="00A56E7A"/>
    <w:rsid w:val="00BA7A74"/>
    <w:rsid w:val="00DB33D2"/>
    <w:rsid w:val="00EA1BA9"/>
    <w:rsid w:val="00EA2FEB"/>
    <w:rsid w:val="00FE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33D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B33D2"/>
    <w:pPr>
      <w:suppressAutoHyphens/>
    </w:pPr>
  </w:style>
  <w:style w:type="paragraph" w:customStyle="1" w:styleId="Heading">
    <w:name w:val="Heading"/>
    <w:basedOn w:val="Standard"/>
    <w:next w:val="Textbody"/>
    <w:rsid w:val="00DB33D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B33D2"/>
    <w:pPr>
      <w:spacing w:after="140" w:line="276" w:lineRule="auto"/>
    </w:pPr>
  </w:style>
  <w:style w:type="paragraph" w:styleId="List">
    <w:name w:val="List"/>
    <w:basedOn w:val="Textbody"/>
    <w:rsid w:val="00DB33D2"/>
  </w:style>
  <w:style w:type="paragraph" w:styleId="Caption">
    <w:name w:val="caption"/>
    <w:basedOn w:val="Standard"/>
    <w:rsid w:val="00DB33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B33D2"/>
    <w:pPr>
      <w:suppressLineNumbers/>
    </w:pPr>
  </w:style>
  <w:style w:type="paragraph" w:customStyle="1" w:styleId="TableContents">
    <w:name w:val="Table Contents"/>
    <w:basedOn w:val="Standard"/>
    <w:rsid w:val="00DB33D2"/>
    <w:pPr>
      <w:suppressLineNumbers/>
    </w:pPr>
  </w:style>
  <w:style w:type="paragraph" w:customStyle="1" w:styleId="TableHeading">
    <w:name w:val="Table Heading"/>
    <w:basedOn w:val="TableContents"/>
    <w:rsid w:val="00DB33D2"/>
    <w:pPr>
      <w:jc w:val="center"/>
    </w:pPr>
    <w:rPr>
      <w:b/>
      <w:bCs/>
    </w:rPr>
  </w:style>
  <w:style w:type="character" w:customStyle="1" w:styleId="BulletSymbols">
    <w:name w:val="Bullet Symbols"/>
    <w:rsid w:val="00DB33D2"/>
    <w:rPr>
      <w:rFonts w:ascii="OpenSymbol" w:eastAsia="OpenSymbol" w:hAnsi="OpenSymbol" w:cs="OpenSymbol"/>
    </w:rPr>
  </w:style>
  <w:style w:type="character" w:styleId="Emphasis">
    <w:name w:val="Emphasis"/>
    <w:basedOn w:val="DefaultParagraphFont"/>
    <w:uiPriority w:val="20"/>
    <w:qFormat/>
    <w:rsid w:val="007B62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Rajawat</dc:creator>
  <cp:lastModifiedBy>Shalini</cp:lastModifiedBy>
  <cp:revision>4</cp:revision>
  <dcterms:created xsi:type="dcterms:W3CDTF">2019-06-11T05:59:00Z</dcterms:created>
  <dcterms:modified xsi:type="dcterms:W3CDTF">2019-06-11T05:59:00Z</dcterms:modified>
</cp:coreProperties>
</file>